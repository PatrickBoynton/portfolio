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RPr="004B63C3" w14:paraId="0D185FBA" w14:textId="77777777" w:rsidTr="000B32EC">
        <w:tc>
          <w:tcPr>
            <w:tcW w:w="8630" w:type="dxa"/>
          </w:tcPr>
          <w:sdt>
            <w:sdtPr>
              <w:rPr>
                <w:sz w:val="18"/>
                <w:szCs w:val="18"/>
              </w:rPr>
              <w:alias w:val="Enter your name:"/>
              <w:tag w:val="Enter your name:"/>
              <w:id w:val="461394294"/>
              <w:placeholder>
                <w:docPart w:val="939E1C54E98DA846A03A47683355DDE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3585B678" w14:textId="0B866E05" w:rsidR="00A704CA" w:rsidRPr="004B63C3" w:rsidRDefault="00335780" w:rsidP="00A704CA">
                <w:pPr>
                  <w:pStyle w:val="Title"/>
                  <w:rPr>
                    <w:sz w:val="18"/>
                    <w:szCs w:val="18"/>
                  </w:rPr>
                </w:pPr>
                <w:r w:rsidRPr="004B63C3">
                  <w:rPr>
                    <w:sz w:val="18"/>
                    <w:szCs w:val="18"/>
                  </w:rPr>
                  <w:t>Patrick Boynton</w:t>
                </w:r>
              </w:p>
            </w:sdtContent>
          </w:sdt>
          <w:p w14:paraId="19DC1221" w14:textId="6827A711" w:rsidR="004D5D18" w:rsidRPr="004B63C3" w:rsidRDefault="001960F5" w:rsidP="00A704CA">
            <w:pPr>
              <w:pStyle w:val="ContactInformation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8390E5E406CC4F45B50578C9CA36FC4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D5D18" w:rsidRPr="004B63C3">
                  <w:rPr>
                    <w:sz w:val="18"/>
                    <w:szCs w:val="18"/>
                  </w:rPr>
                  <w:t>10 East Earle St Greenville SC, 29609</w:t>
                </w:r>
              </w:sdtContent>
            </w:sdt>
          </w:p>
          <w:p w14:paraId="7122DFF1" w14:textId="77777777" w:rsidR="00A704CA" w:rsidRPr="004B63C3" w:rsidRDefault="001960F5" w:rsidP="00A704CA">
            <w:pPr>
              <w:pStyle w:val="ContactInformation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Enter phone:"/>
                <w:tag w:val="Enter phone:"/>
                <w:id w:val="1127732928"/>
                <w:placeholder>
                  <w:docPart w:val="607983B1F1862D44B9FDA1A97757A14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D5D18" w:rsidRPr="004B63C3">
                  <w:rPr>
                    <w:sz w:val="18"/>
                    <w:szCs w:val="18"/>
                  </w:rPr>
                  <w:t>1-864-640-5680</w:t>
                </w:r>
              </w:sdtContent>
            </w:sdt>
          </w:p>
          <w:p w14:paraId="65B5DE27" w14:textId="07AD1028" w:rsidR="004D5D18" w:rsidRPr="004B63C3" w:rsidRDefault="001960F5" w:rsidP="00A704CA">
            <w:pPr>
              <w:pStyle w:val="ContactInformation"/>
              <w:rPr>
                <w:sz w:val="18"/>
                <w:szCs w:val="18"/>
              </w:rPr>
            </w:pPr>
            <w:hyperlink r:id="rId8" w:history="1">
              <w:r w:rsidR="004D5D18" w:rsidRPr="004B63C3">
                <w:rPr>
                  <w:rStyle w:val="Hyperlink"/>
                  <w:sz w:val="18"/>
                  <w:szCs w:val="18"/>
                </w:rPr>
                <w:t>jpboynton3@gmail.com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72"/>
        <w:gridCol w:w="4896"/>
        <w:gridCol w:w="1872"/>
      </w:tblGrid>
      <w:tr w:rsidR="00CA44C2" w:rsidRPr="004B63C3" w14:paraId="11C2C887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  <w:gridSpan w:val="2"/>
          </w:tcPr>
          <w:p w14:paraId="7B1D2913" w14:textId="758BC18A" w:rsidR="00CA44C2" w:rsidRPr="004B63C3" w:rsidRDefault="00335780" w:rsidP="00840DA9">
            <w:pPr>
              <w:pStyle w:val="Heading1"/>
              <w:outlineLvl w:val="0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Skills</w:t>
            </w:r>
          </w:p>
        </w:tc>
        <w:tc>
          <w:tcPr>
            <w:tcW w:w="6768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1"/>
              <w:gridCol w:w="3322"/>
            </w:tblGrid>
            <w:tr w:rsidR="00335780" w:rsidRPr="004B63C3" w14:paraId="57077812" w14:textId="77777777" w:rsidTr="00B66DEB">
              <w:tc>
                <w:tcPr>
                  <w:tcW w:w="3321" w:type="dxa"/>
                </w:tcPr>
                <w:p w14:paraId="342DB3C2" w14:textId="4FD77125" w:rsidR="00335780" w:rsidRPr="004B63C3" w:rsidRDefault="004D5D18" w:rsidP="004D5D18">
                  <w:pPr>
                    <w:pStyle w:val="ListParagraph"/>
                    <w:rPr>
                      <w:b/>
                      <w:bCs/>
                      <w:sz w:val="18"/>
                      <w:szCs w:val="18"/>
                    </w:rPr>
                  </w:pPr>
                  <w:r w:rsidRPr="004B63C3">
                    <w:rPr>
                      <w:b/>
                      <w:bCs/>
                      <w:sz w:val="18"/>
                      <w:szCs w:val="18"/>
                    </w:rPr>
                    <w:t>FRONT END</w:t>
                  </w:r>
                </w:p>
                <w:p w14:paraId="54355D4C" w14:textId="793C8832" w:rsidR="004D5D18" w:rsidRPr="004B63C3" w:rsidRDefault="004D5D18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HTML</w:t>
                  </w:r>
                </w:p>
                <w:p w14:paraId="58A038DA" w14:textId="77777777" w:rsidR="00335780" w:rsidRPr="004B63C3" w:rsidRDefault="00335780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CSS</w:t>
                  </w:r>
                </w:p>
                <w:p w14:paraId="45171313" w14:textId="7234F403" w:rsidR="004D5D18" w:rsidRPr="004B63C3" w:rsidRDefault="00335780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JavaScript</w:t>
                  </w:r>
                </w:p>
                <w:p w14:paraId="74820A1A" w14:textId="3B5DDF7C" w:rsidR="004A1D6C" w:rsidRDefault="004A1D6C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React</w:t>
                  </w:r>
                </w:p>
                <w:p w14:paraId="1B536C32" w14:textId="7B2E790E" w:rsidR="00B7399A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Angular</w:t>
                  </w:r>
                </w:p>
                <w:p w14:paraId="40E707FF" w14:textId="28818CFC" w:rsidR="00B7399A" w:rsidRPr="004B63C3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Bootstrap</w:t>
                  </w:r>
                </w:p>
                <w:p w14:paraId="24DAADE1" w14:textId="03CAC638" w:rsidR="004D5D18" w:rsidRPr="004B63C3" w:rsidRDefault="004A1D6C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Handlebars</w:t>
                  </w:r>
                </w:p>
              </w:tc>
              <w:tc>
                <w:tcPr>
                  <w:tcW w:w="3322" w:type="dxa"/>
                </w:tcPr>
                <w:p w14:paraId="1CE0816B" w14:textId="2CFC6839" w:rsidR="00E53CD2" w:rsidRPr="004B63C3" w:rsidRDefault="004D5D18" w:rsidP="00E53CD2">
                  <w:pPr>
                    <w:pStyle w:val="ListParagraph"/>
                    <w:rPr>
                      <w:b/>
                      <w:bCs/>
                      <w:sz w:val="18"/>
                      <w:szCs w:val="18"/>
                    </w:rPr>
                  </w:pPr>
                  <w:r w:rsidRPr="004B63C3">
                    <w:rPr>
                      <w:b/>
                      <w:bCs/>
                      <w:sz w:val="18"/>
                      <w:szCs w:val="18"/>
                    </w:rPr>
                    <w:t>B</w:t>
                  </w:r>
                  <w:r w:rsidR="004A1D6C" w:rsidRPr="004B63C3">
                    <w:rPr>
                      <w:b/>
                      <w:bCs/>
                      <w:sz w:val="18"/>
                      <w:szCs w:val="18"/>
                    </w:rPr>
                    <w:t>ACK END</w:t>
                  </w:r>
                </w:p>
                <w:p w14:paraId="60BB17DE" w14:textId="35AC5862" w:rsidR="00B7399A" w:rsidRPr="00B7399A" w:rsidRDefault="00335780" w:rsidP="00B7399A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Django</w:t>
                  </w:r>
                </w:p>
                <w:p w14:paraId="6039599A" w14:textId="1520DF0B" w:rsidR="00E53CD2" w:rsidRPr="004B63C3" w:rsidRDefault="00E53CD2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Python</w:t>
                  </w:r>
                </w:p>
                <w:p w14:paraId="36438FD1" w14:textId="611E7A97" w:rsidR="00335780" w:rsidRDefault="00335780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SQL</w:t>
                  </w:r>
                </w:p>
                <w:p w14:paraId="6951D948" w14:textId="26E28DE3" w:rsidR="00B7399A" w:rsidRPr="004B63C3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MongoDB</w:t>
                  </w:r>
                </w:p>
                <w:p w14:paraId="5846231C" w14:textId="77777777" w:rsidR="00335780" w:rsidRPr="004B63C3" w:rsidRDefault="00335780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Redis</w:t>
                  </w:r>
                </w:p>
                <w:p w14:paraId="44008A74" w14:textId="27004360" w:rsidR="00335780" w:rsidRDefault="00335780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4B63C3">
                    <w:rPr>
                      <w:sz w:val="18"/>
                      <w:szCs w:val="18"/>
                    </w:rPr>
                    <w:t>C#</w:t>
                  </w:r>
                </w:p>
                <w:p w14:paraId="50257571" w14:textId="5CD6E6B7" w:rsidR="00B7399A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Extra:</w:t>
                  </w:r>
                </w:p>
                <w:p w14:paraId="59A6CA7D" w14:textId="63AA181B" w:rsidR="00B7399A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Java</w:t>
                  </w:r>
                </w:p>
                <w:p w14:paraId="0F6BA392" w14:textId="72CFBFDC" w:rsidR="00B7399A" w:rsidRPr="004B63C3" w:rsidRDefault="00B7399A" w:rsidP="00E53CD2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C++</w:t>
                  </w:r>
                </w:p>
                <w:p w14:paraId="744D5D76" w14:textId="5E998E9A" w:rsidR="004D5D18" w:rsidRPr="004B63C3" w:rsidRDefault="004D5D18" w:rsidP="004A1D6C">
                  <w:pPr>
                    <w:pStyle w:val="ListParagraph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8BDBB2F" w14:textId="39818A5A" w:rsidR="00CA44C2" w:rsidRPr="004B63C3" w:rsidRDefault="00CA44C2" w:rsidP="00CA44C2">
            <w:pPr>
              <w:rPr>
                <w:sz w:val="18"/>
                <w:szCs w:val="18"/>
              </w:rPr>
            </w:pPr>
          </w:p>
        </w:tc>
      </w:tr>
      <w:tr w:rsidR="00CA44C2" w:rsidRPr="004B63C3" w14:paraId="38D6FF2C" w14:textId="77777777" w:rsidTr="00E53CD2">
        <w:tc>
          <w:tcPr>
            <w:tcW w:w="1800" w:type="dxa"/>
          </w:tcPr>
          <w:p w14:paraId="78939D56" w14:textId="01543F5F" w:rsidR="00CA44C2" w:rsidRPr="004B63C3" w:rsidRDefault="00921EC7" w:rsidP="00840DA9">
            <w:pPr>
              <w:pStyle w:val="Heading1"/>
              <w:outlineLvl w:val="0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Education</w:t>
            </w:r>
          </w:p>
        </w:tc>
        <w:tc>
          <w:tcPr>
            <w:tcW w:w="6840" w:type="dxa"/>
            <w:gridSpan w:val="3"/>
          </w:tcPr>
          <w:p w14:paraId="339412E6" w14:textId="513CD272" w:rsidR="00CA44C2" w:rsidRPr="004B63C3" w:rsidRDefault="00921EC7" w:rsidP="00ED7BF0">
            <w:pPr>
              <w:pStyle w:val="Heading2"/>
              <w:spacing w:before="0"/>
              <w:outlineLvl w:val="1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 xml:space="preserve">Carolina Code School </w:t>
            </w:r>
          </w:p>
          <w:p w14:paraId="3E3DB61E" w14:textId="19819F56" w:rsidR="00CA44C2" w:rsidRPr="004B63C3" w:rsidRDefault="004D5D18" w:rsidP="00CA44C2">
            <w:pPr>
              <w:pStyle w:val="Date"/>
              <w:rPr>
                <w:sz w:val="18"/>
                <w:szCs w:val="18"/>
                <w:vertAlign w:val="subscript"/>
              </w:rPr>
            </w:pPr>
            <w:r w:rsidRPr="004B63C3">
              <w:rPr>
                <w:sz w:val="18"/>
                <w:szCs w:val="18"/>
              </w:rPr>
              <w:t>Graduated</w:t>
            </w:r>
            <w:r w:rsidR="00CA44C2" w:rsidRPr="004B63C3">
              <w:rPr>
                <w:sz w:val="18"/>
                <w:szCs w:val="18"/>
              </w:rPr>
              <w:t xml:space="preserve"> </w:t>
            </w:r>
            <w:r w:rsidR="00921EC7" w:rsidRPr="004B63C3">
              <w:rPr>
                <w:sz w:val="18"/>
                <w:szCs w:val="18"/>
              </w:rPr>
              <w:t>April 2, 2021</w:t>
            </w:r>
          </w:p>
          <w:p w14:paraId="59B1D893" w14:textId="14EBD135" w:rsidR="00CA44C2" w:rsidRPr="004B63C3" w:rsidRDefault="009F6C81" w:rsidP="002F08C1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 xml:space="preserve">This course </w:t>
            </w:r>
            <w:r w:rsidR="002F08C1" w:rsidRPr="004B63C3">
              <w:rPr>
                <w:sz w:val="18"/>
                <w:szCs w:val="18"/>
              </w:rPr>
              <w:t xml:space="preserve">prepared me to be an entry level full stack web </w:t>
            </w:r>
            <w:r w:rsidR="007E41D1" w:rsidRPr="004B63C3">
              <w:rPr>
                <w:sz w:val="18"/>
                <w:szCs w:val="18"/>
              </w:rPr>
              <w:t xml:space="preserve">developer. It taught best practices, like PEP-8 for Python and some of the more common technologies available. </w:t>
            </w:r>
          </w:p>
          <w:p w14:paraId="35C58FA2" w14:textId="77777777" w:rsidR="004B63C3" w:rsidRPr="004B63C3" w:rsidRDefault="004B63C3" w:rsidP="002F08C1">
            <w:pPr>
              <w:rPr>
                <w:sz w:val="18"/>
                <w:szCs w:val="18"/>
              </w:rPr>
            </w:pPr>
          </w:p>
          <w:p w14:paraId="59DEA085" w14:textId="77777777" w:rsidR="004B63C3" w:rsidRPr="004B63C3" w:rsidRDefault="004B63C3" w:rsidP="004B63C3">
            <w:pPr>
              <w:pStyle w:val="Heading1"/>
              <w:outlineLvl w:val="0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Associates in Science Greenville Technical College</w:t>
            </w:r>
          </w:p>
          <w:p w14:paraId="4CC10468" w14:textId="77777777" w:rsidR="004B63C3" w:rsidRPr="004B63C3" w:rsidRDefault="004B63C3" w:rsidP="004B63C3">
            <w:pPr>
              <w:pStyle w:val="Date"/>
              <w:rPr>
                <w:sz w:val="18"/>
                <w:szCs w:val="18"/>
                <w:vertAlign w:val="subscript"/>
              </w:rPr>
            </w:pPr>
            <w:r w:rsidRPr="004B63C3">
              <w:rPr>
                <w:sz w:val="18"/>
                <w:szCs w:val="18"/>
              </w:rPr>
              <w:t>Graduated March, 2020</w:t>
            </w:r>
          </w:p>
          <w:p w14:paraId="23D2DE74" w14:textId="77777777" w:rsidR="004B63C3" w:rsidRPr="004B63C3" w:rsidRDefault="004B63C3" w:rsidP="004B63C3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The degree required a mix of mathematics and science courses.</w:t>
            </w:r>
          </w:p>
          <w:p w14:paraId="05E649D4" w14:textId="5CFB3643" w:rsidR="007E41D1" w:rsidRPr="004B63C3" w:rsidRDefault="007E41D1" w:rsidP="002F08C1">
            <w:pPr>
              <w:rPr>
                <w:sz w:val="18"/>
                <w:szCs w:val="18"/>
              </w:rPr>
            </w:pPr>
          </w:p>
          <w:p w14:paraId="2C5D81F5" w14:textId="443E97F8" w:rsidR="007E41D1" w:rsidRPr="004B63C3" w:rsidRDefault="007E41D1" w:rsidP="002F08C1">
            <w:pPr>
              <w:rPr>
                <w:sz w:val="18"/>
                <w:szCs w:val="18"/>
              </w:rPr>
            </w:pPr>
            <w:r w:rsidRPr="004B63C3">
              <w:rPr>
                <w:b/>
                <w:bCs/>
                <w:sz w:val="18"/>
                <w:szCs w:val="18"/>
              </w:rPr>
              <w:t>Self-Taught Developer</w:t>
            </w:r>
          </w:p>
          <w:p w14:paraId="60806607" w14:textId="3B7A5B7E" w:rsidR="007E41D1" w:rsidRPr="004B63C3" w:rsidRDefault="007E41D1" w:rsidP="004B63C3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I first picked up programming in 2001</w:t>
            </w:r>
            <w:r w:rsidR="004B63C3" w:rsidRPr="004B63C3">
              <w:rPr>
                <w:sz w:val="18"/>
                <w:szCs w:val="18"/>
              </w:rPr>
              <w:t xml:space="preserve"> as a hobby I did from time to time, I taught myself the basics of web development through books, Udemy and other sources. </w:t>
            </w:r>
            <w:r w:rsidR="004B63C3">
              <w:rPr>
                <w:sz w:val="18"/>
                <w:szCs w:val="18"/>
              </w:rPr>
              <w:t xml:space="preserve"> I started off trying C++ and Java, but wound up with C# as a primary focus. I also taught myself some of the basics of HTML, CSS, and JavaScript.  I liked to try out new languages and frameworks as they came up.</w:t>
            </w:r>
            <w:r w:rsidR="00CE22FD">
              <w:rPr>
                <w:sz w:val="18"/>
                <w:szCs w:val="18"/>
              </w:rPr>
              <w:t xml:space="preserve"> I also continue to learn on my own.</w:t>
            </w:r>
          </w:p>
        </w:tc>
      </w:tr>
      <w:tr w:rsidR="00F8731E" w:rsidRPr="004B63C3" w14:paraId="29F69C0F" w14:textId="77777777" w:rsidTr="002D4F34">
        <w:tc>
          <w:tcPr>
            <w:tcW w:w="1872" w:type="dxa"/>
            <w:gridSpan w:val="2"/>
          </w:tcPr>
          <w:p w14:paraId="2B0812A7" w14:textId="25B48FA9" w:rsidR="00F8731E" w:rsidRPr="004B63C3" w:rsidRDefault="00921EC7" w:rsidP="00ED7BF0">
            <w:pPr>
              <w:pStyle w:val="Heading1"/>
              <w:outlineLvl w:val="0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Experience</w:t>
            </w:r>
          </w:p>
        </w:tc>
        <w:tc>
          <w:tcPr>
            <w:tcW w:w="6768" w:type="dxa"/>
            <w:gridSpan w:val="2"/>
          </w:tcPr>
          <w:p w14:paraId="20924BAD" w14:textId="78436ACE" w:rsidR="00F8731E" w:rsidRPr="004B63C3" w:rsidRDefault="00921EC7" w:rsidP="00ED7BF0">
            <w:pPr>
              <w:pStyle w:val="Heading1"/>
              <w:outlineLvl w:val="0"/>
              <w:rPr>
                <w:rFonts w:eastAsiaTheme="minorEastAsia"/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 xml:space="preserve">City of Greenville Parking Services </w:t>
            </w:r>
            <w:r w:rsidR="009B3EB6" w:rsidRPr="004B63C3">
              <w:rPr>
                <w:sz w:val="18"/>
                <w:szCs w:val="18"/>
              </w:rPr>
              <w:t>(</w:t>
            </w:r>
            <w:r w:rsidRPr="004B63C3">
              <w:rPr>
                <w:sz w:val="18"/>
                <w:szCs w:val="18"/>
              </w:rPr>
              <w:t xml:space="preserve">2001 </w:t>
            </w:r>
            <w:r w:rsidR="009B3EB6" w:rsidRPr="004B63C3">
              <w:rPr>
                <w:sz w:val="18"/>
                <w:szCs w:val="18"/>
              </w:rPr>
              <w:t>–</w:t>
            </w:r>
            <w:r w:rsidRPr="004B63C3">
              <w:rPr>
                <w:sz w:val="18"/>
                <w:szCs w:val="18"/>
              </w:rPr>
              <w:t xml:space="preserve"> 2018</w:t>
            </w:r>
            <w:r w:rsidR="009B3EB6" w:rsidRPr="004B63C3">
              <w:rPr>
                <w:sz w:val="18"/>
                <w:szCs w:val="18"/>
              </w:rPr>
              <w:t>)</w:t>
            </w:r>
          </w:p>
          <w:p w14:paraId="4942F4BF" w14:textId="2C69922B" w:rsidR="009B3EB6" w:rsidRPr="004B63C3" w:rsidRDefault="009B3EB6" w:rsidP="00ED7BF0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Provided customer service to patrons in city parking garages and special event locations</w:t>
            </w:r>
          </w:p>
          <w:p w14:paraId="1A9064F3" w14:textId="77777777" w:rsidR="009B3EB6" w:rsidRPr="004B63C3" w:rsidRDefault="009B3EB6" w:rsidP="00ED7BF0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Received and deposited cash and digital payments</w:t>
            </w:r>
          </w:p>
          <w:p w14:paraId="0DF5CE43" w14:textId="5002F436" w:rsidR="009B3EB6" w:rsidRPr="004B63C3" w:rsidRDefault="009B3EB6" w:rsidP="00ED7BF0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Directed and guided vehicles high traffic areas</w:t>
            </w:r>
          </w:p>
        </w:tc>
      </w:tr>
      <w:tr w:rsidR="00F8731E" w:rsidRPr="004B63C3" w14:paraId="5786DD0F" w14:textId="77777777" w:rsidTr="002D4F34">
        <w:tc>
          <w:tcPr>
            <w:tcW w:w="1872" w:type="dxa"/>
            <w:gridSpan w:val="2"/>
          </w:tcPr>
          <w:p w14:paraId="74CDBC5E" w14:textId="347DE4B5" w:rsidR="00F8731E" w:rsidRPr="004B63C3" w:rsidRDefault="002F08C1" w:rsidP="00840DA9">
            <w:pPr>
              <w:pStyle w:val="Heading1"/>
              <w:outlineLvl w:val="0"/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>Volunteer</w:t>
            </w:r>
          </w:p>
        </w:tc>
        <w:tc>
          <w:tcPr>
            <w:tcW w:w="6768" w:type="dxa"/>
            <w:gridSpan w:val="2"/>
          </w:tcPr>
          <w:p w14:paraId="13C068F3" w14:textId="4AFEE74C" w:rsidR="00F8731E" w:rsidRPr="004B63C3" w:rsidRDefault="004B63C3" w:rsidP="00840DA9">
            <w:pPr>
              <w:rPr>
                <w:sz w:val="18"/>
                <w:szCs w:val="18"/>
              </w:rPr>
            </w:pPr>
            <w:r w:rsidRPr="004B63C3">
              <w:rPr>
                <w:sz w:val="18"/>
                <w:szCs w:val="18"/>
              </w:rPr>
              <w:t xml:space="preserve">I </w:t>
            </w:r>
            <w:r w:rsidR="0056197F" w:rsidRPr="004B63C3">
              <w:rPr>
                <w:sz w:val="18"/>
                <w:szCs w:val="18"/>
              </w:rPr>
              <w:t>volunteer for Meals on Wheels once a week.</w:t>
            </w:r>
            <w:r w:rsidRPr="004B63C3">
              <w:rPr>
                <w:sz w:val="18"/>
                <w:szCs w:val="18"/>
              </w:rPr>
              <w:t xml:space="preserve"> I started in 2012</w:t>
            </w:r>
            <w:r>
              <w:rPr>
                <w:sz w:val="18"/>
                <w:szCs w:val="18"/>
              </w:rPr>
              <w:t>.</w:t>
            </w:r>
          </w:p>
        </w:tc>
      </w:tr>
      <w:tr w:rsidR="00B66DEB" w:rsidRPr="004B63C3" w14:paraId="75EE1186" w14:textId="77777777" w:rsidTr="002D4F34">
        <w:trPr>
          <w:gridAfter w:val="1"/>
          <w:wAfter w:w="1872" w:type="dxa"/>
        </w:trPr>
        <w:tc>
          <w:tcPr>
            <w:tcW w:w="6768" w:type="dxa"/>
            <w:gridSpan w:val="3"/>
          </w:tcPr>
          <w:p w14:paraId="39D68661" w14:textId="21909116" w:rsidR="00B66DEB" w:rsidRPr="004B63C3" w:rsidRDefault="00B66DEB" w:rsidP="00840DA9">
            <w:pPr>
              <w:rPr>
                <w:sz w:val="18"/>
                <w:szCs w:val="18"/>
              </w:rPr>
            </w:pPr>
          </w:p>
        </w:tc>
      </w:tr>
    </w:tbl>
    <w:p w14:paraId="49233D29" w14:textId="77777777" w:rsidR="003D37C1" w:rsidRPr="004B63C3" w:rsidRDefault="003D37C1" w:rsidP="00BB1ED9">
      <w:pPr>
        <w:rPr>
          <w:sz w:val="18"/>
          <w:szCs w:val="18"/>
        </w:rPr>
      </w:pPr>
    </w:p>
    <w:sectPr w:rsidR="003D37C1" w:rsidRPr="004B63C3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D6213" w14:textId="77777777" w:rsidR="001960F5" w:rsidRDefault="001960F5">
      <w:r>
        <w:separator/>
      </w:r>
    </w:p>
  </w:endnote>
  <w:endnote w:type="continuationSeparator" w:id="0">
    <w:p w14:paraId="28C11252" w14:textId="77777777" w:rsidR="001960F5" w:rsidRDefault="0019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EF700" w14:textId="77777777" w:rsidR="001960F5" w:rsidRDefault="001960F5">
      <w:r>
        <w:separator/>
      </w:r>
    </w:p>
  </w:footnote>
  <w:footnote w:type="continuationSeparator" w:id="0">
    <w:p w14:paraId="086B3BC0" w14:textId="77777777" w:rsidR="001960F5" w:rsidRDefault="00196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33540"/>
    <w:multiLevelType w:val="hybridMultilevel"/>
    <w:tmpl w:val="1034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D3E53"/>
    <w:multiLevelType w:val="hybridMultilevel"/>
    <w:tmpl w:val="5934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DC7"/>
    <w:multiLevelType w:val="hybridMultilevel"/>
    <w:tmpl w:val="7C5C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0"/>
    <w:rsid w:val="00014CE3"/>
    <w:rsid w:val="000B32EC"/>
    <w:rsid w:val="000E000D"/>
    <w:rsid w:val="001905AF"/>
    <w:rsid w:val="001960F5"/>
    <w:rsid w:val="001C5D03"/>
    <w:rsid w:val="002D4F34"/>
    <w:rsid w:val="002F08C1"/>
    <w:rsid w:val="002F798F"/>
    <w:rsid w:val="00331C78"/>
    <w:rsid w:val="00335780"/>
    <w:rsid w:val="003D37C1"/>
    <w:rsid w:val="00402068"/>
    <w:rsid w:val="00422BA1"/>
    <w:rsid w:val="00467278"/>
    <w:rsid w:val="004A1D6C"/>
    <w:rsid w:val="004B37C5"/>
    <w:rsid w:val="004B63C3"/>
    <w:rsid w:val="004D5D18"/>
    <w:rsid w:val="005203B5"/>
    <w:rsid w:val="0056197F"/>
    <w:rsid w:val="005A6A02"/>
    <w:rsid w:val="005D21FB"/>
    <w:rsid w:val="005F7B40"/>
    <w:rsid w:val="006724A7"/>
    <w:rsid w:val="00675AA5"/>
    <w:rsid w:val="006B2AB4"/>
    <w:rsid w:val="0072392D"/>
    <w:rsid w:val="00735DB0"/>
    <w:rsid w:val="00784B25"/>
    <w:rsid w:val="007E41D1"/>
    <w:rsid w:val="008333FC"/>
    <w:rsid w:val="00841341"/>
    <w:rsid w:val="008466F0"/>
    <w:rsid w:val="008569E5"/>
    <w:rsid w:val="00921EC7"/>
    <w:rsid w:val="00963E0F"/>
    <w:rsid w:val="0096638F"/>
    <w:rsid w:val="009916BD"/>
    <w:rsid w:val="009A3323"/>
    <w:rsid w:val="009A374B"/>
    <w:rsid w:val="009B1B1B"/>
    <w:rsid w:val="009B20C1"/>
    <w:rsid w:val="009B3EB6"/>
    <w:rsid w:val="009F6C81"/>
    <w:rsid w:val="009F6D0B"/>
    <w:rsid w:val="00A449BF"/>
    <w:rsid w:val="00A7034D"/>
    <w:rsid w:val="00A704CA"/>
    <w:rsid w:val="00A86F61"/>
    <w:rsid w:val="00AD0CCD"/>
    <w:rsid w:val="00B66DEB"/>
    <w:rsid w:val="00B67BCB"/>
    <w:rsid w:val="00B7399A"/>
    <w:rsid w:val="00BA281E"/>
    <w:rsid w:val="00BB1ED9"/>
    <w:rsid w:val="00C92C71"/>
    <w:rsid w:val="00CA44C2"/>
    <w:rsid w:val="00CE22FD"/>
    <w:rsid w:val="00D140F4"/>
    <w:rsid w:val="00DC00B3"/>
    <w:rsid w:val="00E21D64"/>
    <w:rsid w:val="00E33851"/>
    <w:rsid w:val="00E53CD2"/>
    <w:rsid w:val="00EB0A7E"/>
    <w:rsid w:val="00EB6C7A"/>
    <w:rsid w:val="00ED7BF0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B3E4F"/>
  <w15:chartTrackingRefBased/>
  <w15:docId w15:val="{091B9A13-1ADB-D842-ABF7-74B8A4B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boynton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/Downloads/tf10002131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9E1C54E98DA846A03A47683355D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0B82-A159-4E49-B022-4694C30672B1}"/>
      </w:docPartPr>
      <w:docPartBody>
        <w:p w:rsidR="001C6AA6" w:rsidRDefault="009A75B8">
          <w:pPr>
            <w:pStyle w:val="939E1C54E98DA846A03A47683355DDE0"/>
          </w:pPr>
          <w:r>
            <w:t>Your Name</w:t>
          </w:r>
        </w:p>
      </w:docPartBody>
    </w:docPart>
    <w:docPart>
      <w:docPartPr>
        <w:name w:val="8390E5E406CC4F45B50578C9CA36F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9B47-54BA-CE41-B03A-A43AE07600AC}"/>
      </w:docPartPr>
      <w:docPartBody>
        <w:p w:rsidR="001C6AA6" w:rsidRDefault="009A75B8">
          <w:pPr>
            <w:pStyle w:val="8390E5E406CC4F45B50578C9CA36FC4A"/>
          </w:pPr>
          <w:r w:rsidRPr="00A704CA">
            <w:t>Street Address, City, ST ZIP Code</w:t>
          </w:r>
        </w:p>
      </w:docPartBody>
    </w:docPart>
    <w:docPart>
      <w:docPartPr>
        <w:name w:val="607983B1F1862D44B9FDA1A97757A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125B-5C1F-6347-BFF5-75AF5BAEB3B7}"/>
      </w:docPartPr>
      <w:docPartBody>
        <w:p w:rsidR="001C6AA6" w:rsidRDefault="009A75B8">
          <w:pPr>
            <w:pStyle w:val="607983B1F1862D44B9FDA1A97757A145"/>
          </w:pPr>
          <w:r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B8"/>
    <w:rsid w:val="00050140"/>
    <w:rsid w:val="001C6AA6"/>
    <w:rsid w:val="001D4F62"/>
    <w:rsid w:val="007A371A"/>
    <w:rsid w:val="00806C59"/>
    <w:rsid w:val="00930E9A"/>
    <w:rsid w:val="009A75B8"/>
    <w:rsid w:val="00E8235F"/>
    <w:rsid w:val="00E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9E1C54E98DA846A03A47683355DDE0">
    <w:name w:val="939E1C54E98DA846A03A47683355DDE0"/>
  </w:style>
  <w:style w:type="paragraph" w:customStyle="1" w:styleId="8390E5E406CC4F45B50578C9CA36FC4A">
    <w:name w:val="8390E5E406CC4F45B50578C9CA36FC4A"/>
  </w:style>
  <w:style w:type="paragraph" w:customStyle="1" w:styleId="607983B1F1862D44B9FDA1A97757A145">
    <w:name w:val="607983B1F1862D44B9FDA1A97757A14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 East Earle St Greenville SC, 29609</CompanyAddress>
  <CompanyPhone>1-864-640-5680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tf10002131_win32 (1).dotx</Template>
  <TotalTime>279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>Patrick Boynton</dc:description>
  <cp:lastModifiedBy>Patrick Boynton</cp:lastModifiedBy>
  <cp:revision>10</cp:revision>
  <dcterms:created xsi:type="dcterms:W3CDTF">2021-04-13T02:16:00Z</dcterms:created>
  <dcterms:modified xsi:type="dcterms:W3CDTF">2021-04-22T19:44:00Z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